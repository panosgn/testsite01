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6487"/>
        <w:gridCol w:w="3802"/>
      </w:tblGrid>
      <w:tr w:rsidR="00343897" w:rsidTr="00343897">
        <w:tc>
          <w:tcPr>
            <w:tcW w:w="6487" w:type="dxa"/>
          </w:tcPr>
          <w:p w:rsidR="00343897" w:rsidRPr="00EC2535" w:rsidRDefault="00343897" w:rsidP="00343897">
            <w:pPr>
              <w:pStyle w:val="Style8"/>
              <w:widowControl/>
              <w:rPr>
                <w:rStyle w:val="FontStyle20"/>
                <w:b/>
                <w:lang w:val="en-US"/>
              </w:rPr>
            </w:pPr>
            <w:r w:rsidRPr="00343897">
              <w:rPr>
                <w:rStyle w:val="FontStyle20"/>
                <w:b/>
              </w:rPr>
              <w:t>ΔΙΕΥΘΥΝΣΗ ΑΝΕΛΚΥΣΤΗΡΑ:</w:t>
            </w:r>
            <w:r w:rsidR="004073D1">
              <w:rPr>
                <w:rStyle w:val="FontStyle20"/>
                <w:b/>
              </w:rPr>
              <w:t xml:space="preserve"> </w:t>
            </w:r>
            <w:r w:rsidR="00EC2535" w:rsidRPr="00EC2535">
              <w:rPr>
                <w:rStyle w:val="FontStyle20"/>
                <w:lang w:val="en-US"/>
              </w:rPr>
              <w:t>123</w:t>
            </w:r>
            <w:r w:rsidR="00EC2535">
              <w:rPr>
                <w:rStyle w:val="FontStyle20"/>
                <w:lang w:val="en-US"/>
              </w:rPr>
              <w:t>h</w:t>
            </w:r>
            <w:bookmarkStart w:id="0" w:name="_GoBack"/>
            <w:bookmarkEnd w:id="0"/>
          </w:p>
        </w:tc>
        <w:tc>
          <w:tcPr>
            <w:tcW w:w="3802" w:type="dxa"/>
          </w:tcPr>
          <w:p w:rsidR="00343897" w:rsidRPr="00343897" w:rsidRDefault="00343897" w:rsidP="00343897">
            <w:pPr>
              <w:pStyle w:val="Style8"/>
              <w:widowControl/>
              <w:rPr>
                <w:rStyle w:val="FontStyle20"/>
                <w:b/>
              </w:rPr>
            </w:pPr>
            <w:r w:rsidRPr="00343897">
              <w:rPr>
                <w:rStyle w:val="FontStyle20"/>
                <w:b/>
              </w:rPr>
              <w:t>ΗΜΕΡΟΜΗΝΙΑ:</w:t>
            </w:r>
          </w:p>
        </w:tc>
      </w:tr>
      <w:tr w:rsidR="00343897" w:rsidTr="00343897">
        <w:tc>
          <w:tcPr>
            <w:tcW w:w="6487" w:type="dxa"/>
          </w:tcPr>
          <w:p w:rsidR="00343897" w:rsidRPr="00343897" w:rsidRDefault="00343897" w:rsidP="00343897">
            <w:pPr>
              <w:pStyle w:val="Style8"/>
              <w:widowControl/>
              <w:rPr>
                <w:rStyle w:val="FontStyle20"/>
                <w:b/>
              </w:rPr>
            </w:pPr>
            <w:r w:rsidRPr="00343897">
              <w:rPr>
                <w:rStyle w:val="FontStyle20"/>
                <w:b/>
              </w:rPr>
              <w:t>ΟΝΟΜΑΤΕΠΩΝΥΜΟ ΠΕΛΑΤΗ:</w:t>
            </w:r>
          </w:p>
        </w:tc>
        <w:tc>
          <w:tcPr>
            <w:tcW w:w="3802" w:type="dxa"/>
          </w:tcPr>
          <w:p w:rsidR="00343897" w:rsidRPr="00343897" w:rsidRDefault="00343897" w:rsidP="00343897">
            <w:pPr>
              <w:pStyle w:val="Style8"/>
              <w:widowControl/>
              <w:rPr>
                <w:rStyle w:val="FontStyle20"/>
                <w:b/>
              </w:rPr>
            </w:pPr>
            <w:r w:rsidRPr="00343897">
              <w:rPr>
                <w:rStyle w:val="FontStyle20"/>
                <w:b/>
              </w:rPr>
              <w:t>ΚΩΔΙΚΟΣ ΑΝΕΛΚΥΣΤΗΡΑ</w:t>
            </w:r>
          </w:p>
        </w:tc>
      </w:tr>
      <w:tr w:rsidR="00343897" w:rsidTr="00343897">
        <w:tc>
          <w:tcPr>
            <w:tcW w:w="6487" w:type="dxa"/>
          </w:tcPr>
          <w:p w:rsidR="00343897" w:rsidRPr="00343897" w:rsidRDefault="00343897" w:rsidP="00343897">
            <w:pPr>
              <w:pStyle w:val="Style8"/>
              <w:widowControl/>
              <w:rPr>
                <w:rStyle w:val="FontStyle20"/>
                <w:b/>
              </w:rPr>
            </w:pPr>
            <w:r w:rsidRPr="00343897">
              <w:rPr>
                <w:rStyle w:val="FontStyle20"/>
                <w:b/>
              </w:rPr>
              <w:t>ΕΝΗΜΕΡΩΣΗ ΒΛΑΒΗΣ ΑΠΟ:</w:t>
            </w:r>
          </w:p>
        </w:tc>
        <w:tc>
          <w:tcPr>
            <w:tcW w:w="3802" w:type="dxa"/>
          </w:tcPr>
          <w:p w:rsidR="00343897" w:rsidRPr="00343897" w:rsidRDefault="00343897" w:rsidP="00343897">
            <w:pPr>
              <w:pStyle w:val="Style8"/>
              <w:widowControl/>
              <w:rPr>
                <w:rStyle w:val="FontStyle20"/>
                <w:b/>
              </w:rPr>
            </w:pPr>
            <w:r w:rsidRPr="00343897">
              <w:rPr>
                <w:rStyle w:val="FontStyle20"/>
                <w:b/>
              </w:rPr>
              <w:t>ΤΗΛ:</w:t>
            </w:r>
          </w:p>
        </w:tc>
      </w:tr>
    </w:tbl>
    <w:p w:rsidR="00343897" w:rsidRDefault="00343897" w:rsidP="00343897">
      <w:pPr>
        <w:pStyle w:val="Style8"/>
        <w:widowControl/>
        <w:ind w:left="142"/>
        <w:rPr>
          <w:rStyle w:val="FontStyle20"/>
          <w:sz w:val="22"/>
        </w:rPr>
      </w:pP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2093"/>
        <w:gridCol w:w="6162"/>
        <w:gridCol w:w="2034"/>
      </w:tblGrid>
      <w:tr w:rsidR="00343897" w:rsidTr="00343897">
        <w:tc>
          <w:tcPr>
            <w:tcW w:w="2093" w:type="dxa"/>
          </w:tcPr>
          <w:p w:rsidR="00343897" w:rsidRPr="00577008" w:rsidRDefault="00343897" w:rsidP="00343897">
            <w:pPr>
              <w:pStyle w:val="Style8"/>
              <w:widowControl/>
              <w:numPr>
                <w:ilvl w:val="0"/>
                <w:numId w:val="4"/>
              </w:numPr>
              <w:rPr>
                <w:rStyle w:val="FontStyle20"/>
                <w:b/>
                <w:sz w:val="22"/>
              </w:rPr>
            </w:pPr>
            <w:r w:rsidRPr="00577008">
              <w:rPr>
                <w:rStyle w:val="FontStyle20"/>
                <w:b/>
                <w:sz w:val="22"/>
              </w:rPr>
              <w:t>ΒΛΑΒΗ</w:t>
            </w:r>
          </w:p>
        </w:tc>
        <w:tc>
          <w:tcPr>
            <w:tcW w:w="8196" w:type="dxa"/>
            <w:gridSpan w:val="2"/>
          </w:tcPr>
          <w:p w:rsidR="00343897" w:rsidRDefault="00343897" w:rsidP="00343897">
            <w:pPr>
              <w:pStyle w:val="Style8"/>
              <w:widowControl/>
              <w:rPr>
                <w:rStyle w:val="FontStyle20"/>
                <w:sz w:val="22"/>
              </w:rPr>
            </w:pPr>
            <w:r w:rsidRPr="00577008">
              <w:rPr>
                <w:rStyle w:val="FontStyle20"/>
                <w:b/>
                <w:sz w:val="22"/>
              </w:rPr>
              <w:t>Σταμάτημα (ΩΡΑ):</w:t>
            </w:r>
            <w:r>
              <w:rPr>
                <w:rStyle w:val="FontStyle20"/>
                <w:sz w:val="22"/>
              </w:rPr>
              <w:t xml:space="preserve"> ……………………</w:t>
            </w:r>
          </w:p>
        </w:tc>
      </w:tr>
      <w:tr w:rsidR="00343897" w:rsidTr="00343897">
        <w:tc>
          <w:tcPr>
            <w:tcW w:w="8255" w:type="dxa"/>
            <w:gridSpan w:val="2"/>
          </w:tcPr>
          <w:p w:rsidR="00343897" w:rsidRPr="00577008" w:rsidRDefault="00577008" w:rsidP="00343897">
            <w:pPr>
              <w:pStyle w:val="Style8"/>
              <w:widowControl/>
              <w:rPr>
                <w:rStyle w:val="FontStyle20"/>
                <w:b/>
                <w:sz w:val="22"/>
              </w:rPr>
            </w:pPr>
            <w:r w:rsidRPr="00577008">
              <w:rPr>
                <w:rStyle w:val="FontStyle20"/>
                <w:b/>
                <w:sz w:val="22"/>
              </w:rPr>
              <w:t>ΕΝΗΜΕΡΩΘΗΚΕ Ο ΥΠ. ΤΜΗΜΑΤΟΣ:</w:t>
            </w:r>
            <w:r w:rsidR="000277F0">
              <w:rPr>
                <w:rStyle w:val="FontStyle20"/>
                <w:b/>
                <w:sz w:val="22"/>
              </w:rPr>
              <w:t xml:space="preserve"> </w:t>
            </w:r>
          </w:p>
        </w:tc>
        <w:tc>
          <w:tcPr>
            <w:tcW w:w="2034" w:type="dxa"/>
          </w:tcPr>
          <w:p w:rsidR="00343897" w:rsidRDefault="00577008" w:rsidP="00343897">
            <w:pPr>
              <w:pStyle w:val="Style8"/>
              <w:widowControl/>
              <w:rPr>
                <w:rStyle w:val="FontStyle20"/>
                <w:sz w:val="22"/>
              </w:rPr>
            </w:pPr>
            <w:r w:rsidRPr="00577008">
              <w:rPr>
                <w:rStyle w:val="FontStyle20"/>
                <w:b/>
                <w:sz w:val="22"/>
              </w:rPr>
              <w:t>(ΩΡΑ):</w:t>
            </w:r>
            <w:r>
              <w:rPr>
                <w:rStyle w:val="FontStyle20"/>
                <w:sz w:val="22"/>
              </w:rPr>
              <w:t xml:space="preserve"> ……….</w:t>
            </w:r>
          </w:p>
        </w:tc>
      </w:tr>
      <w:tr w:rsidR="00343897" w:rsidTr="000277F0">
        <w:trPr>
          <w:trHeight w:val="527"/>
        </w:trPr>
        <w:tc>
          <w:tcPr>
            <w:tcW w:w="10289" w:type="dxa"/>
            <w:gridSpan w:val="3"/>
          </w:tcPr>
          <w:p w:rsidR="00343897" w:rsidRPr="00577008" w:rsidRDefault="00577008" w:rsidP="00577008">
            <w:pPr>
              <w:pStyle w:val="Style8"/>
              <w:widowControl/>
              <w:spacing w:line="240" w:lineRule="auto"/>
              <w:rPr>
                <w:rStyle w:val="FontStyle20"/>
                <w:b/>
                <w:sz w:val="22"/>
              </w:rPr>
            </w:pPr>
            <w:r w:rsidRPr="00577008">
              <w:rPr>
                <w:rStyle w:val="FontStyle20"/>
                <w:b/>
                <w:sz w:val="22"/>
              </w:rPr>
              <w:t>ΠΕΡΙΓΡΑΦΗ ΒΛΑΒΗΣ:</w:t>
            </w:r>
          </w:p>
          <w:p w:rsidR="00577008" w:rsidRPr="005F0AEB" w:rsidRDefault="005F0AEB" w:rsidP="00577008">
            <w:pPr>
              <w:pStyle w:val="Style8"/>
              <w:widowControl/>
              <w:spacing w:line="240" w:lineRule="auto"/>
              <w:rPr>
                <w:rStyle w:val="FontStyle20"/>
              </w:rPr>
            </w:pPr>
            <w:r>
              <w:rPr>
                <w:rStyle w:val="FontStyle20"/>
                <w:b/>
                <w:sz w:val="22"/>
              </w:rPr>
              <w:t xml:space="preserve">   </w:t>
            </w:r>
            <w:r w:rsidR="00577008" w:rsidRPr="005F0AEB">
              <w:rPr>
                <w:rStyle w:val="FontStyle20"/>
                <w:b/>
              </w:rPr>
              <w:t>(Από πελάτη)</w:t>
            </w:r>
          </w:p>
        </w:tc>
      </w:tr>
      <w:tr w:rsidR="00343897" w:rsidTr="00A40110">
        <w:tc>
          <w:tcPr>
            <w:tcW w:w="10289" w:type="dxa"/>
            <w:gridSpan w:val="3"/>
          </w:tcPr>
          <w:p w:rsidR="00343897" w:rsidRDefault="00343897" w:rsidP="00343897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343897" w:rsidTr="00A40110">
        <w:tc>
          <w:tcPr>
            <w:tcW w:w="10289" w:type="dxa"/>
            <w:gridSpan w:val="3"/>
          </w:tcPr>
          <w:p w:rsidR="00343897" w:rsidRDefault="00343897" w:rsidP="00343897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343897" w:rsidTr="00A40110">
        <w:tc>
          <w:tcPr>
            <w:tcW w:w="10289" w:type="dxa"/>
            <w:gridSpan w:val="3"/>
          </w:tcPr>
          <w:p w:rsidR="00343897" w:rsidRDefault="00343897" w:rsidP="00343897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</w:tbl>
    <w:p w:rsidR="00343897" w:rsidRPr="00343897" w:rsidRDefault="00343897" w:rsidP="00343897">
      <w:pPr>
        <w:pStyle w:val="Style8"/>
        <w:widowControl/>
        <w:ind w:left="142"/>
        <w:rPr>
          <w:rStyle w:val="FontStyle20"/>
          <w:sz w:val="22"/>
        </w:rPr>
      </w:pP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4077"/>
        <w:gridCol w:w="6212"/>
      </w:tblGrid>
      <w:tr w:rsidR="00343897" w:rsidTr="00577008">
        <w:tc>
          <w:tcPr>
            <w:tcW w:w="4077" w:type="dxa"/>
          </w:tcPr>
          <w:p w:rsidR="00343897" w:rsidRPr="005F0AEB" w:rsidRDefault="00577008" w:rsidP="005F0AEB">
            <w:pPr>
              <w:pStyle w:val="Style8"/>
              <w:widowControl/>
              <w:numPr>
                <w:ilvl w:val="0"/>
                <w:numId w:val="4"/>
              </w:numPr>
              <w:spacing w:line="240" w:lineRule="auto"/>
              <w:rPr>
                <w:rStyle w:val="FontStyle20"/>
                <w:b/>
                <w:sz w:val="22"/>
              </w:rPr>
            </w:pPr>
            <w:r w:rsidRPr="005F0AEB">
              <w:rPr>
                <w:rStyle w:val="FontStyle20"/>
                <w:b/>
                <w:sz w:val="22"/>
              </w:rPr>
              <w:t>ΑΠΟΚΑΤΑΣΤΑΣΗ ΒΛΑΒΗΣ</w:t>
            </w:r>
          </w:p>
          <w:p w:rsidR="00577008" w:rsidRPr="005F0AEB" w:rsidRDefault="00577008" w:rsidP="005F0AEB">
            <w:pPr>
              <w:pStyle w:val="Style8"/>
              <w:widowControl/>
              <w:spacing w:line="240" w:lineRule="auto"/>
              <w:ind w:left="720"/>
              <w:rPr>
                <w:rStyle w:val="FontStyle20"/>
                <w:b/>
              </w:rPr>
            </w:pPr>
            <w:r w:rsidRPr="005F0AEB">
              <w:rPr>
                <w:rStyle w:val="FontStyle20"/>
                <w:b/>
              </w:rPr>
              <w:t>(Αν δεν απαιτείται επισκευή)</w:t>
            </w:r>
          </w:p>
        </w:tc>
        <w:tc>
          <w:tcPr>
            <w:tcW w:w="6212" w:type="dxa"/>
          </w:tcPr>
          <w:p w:rsidR="00343897" w:rsidRPr="005F0AEB" w:rsidRDefault="00577008" w:rsidP="00C64BA2">
            <w:pPr>
              <w:pStyle w:val="Style8"/>
              <w:widowControl/>
              <w:rPr>
                <w:rStyle w:val="FontStyle20"/>
                <w:b/>
                <w:sz w:val="22"/>
              </w:rPr>
            </w:pPr>
            <w:r w:rsidRPr="005F0AEB">
              <w:rPr>
                <w:rStyle w:val="FontStyle20"/>
                <w:b/>
                <w:sz w:val="22"/>
              </w:rPr>
              <w:t>ΤΕΧΝΙΚΟΣ ΑΠΟΚΑΤΑΣΤΑΣΗΣ:</w:t>
            </w:r>
          </w:p>
        </w:tc>
      </w:tr>
      <w:tr w:rsidR="00343897" w:rsidTr="008568C1">
        <w:tc>
          <w:tcPr>
            <w:tcW w:w="10289" w:type="dxa"/>
            <w:gridSpan w:val="2"/>
          </w:tcPr>
          <w:p w:rsidR="00343897" w:rsidRPr="005F0AEB" w:rsidRDefault="00577008" w:rsidP="00C64BA2">
            <w:pPr>
              <w:pStyle w:val="Style8"/>
              <w:widowControl/>
              <w:rPr>
                <w:rStyle w:val="FontStyle20"/>
                <w:b/>
                <w:sz w:val="22"/>
              </w:rPr>
            </w:pPr>
            <w:r w:rsidRPr="005F0AEB">
              <w:rPr>
                <w:rStyle w:val="FontStyle20"/>
                <w:b/>
                <w:sz w:val="22"/>
              </w:rPr>
              <w:t>ΠΕΡΙΓΡΑΦΗ:</w:t>
            </w:r>
          </w:p>
        </w:tc>
      </w:tr>
      <w:tr w:rsidR="00343897" w:rsidTr="00C64BA2">
        <w:tc>
          <w:tcPr>
            <w:tcW w:w="10289" w:type="dxa"/>
            <w:gridSpan w:val="2"/>
          </w:tcPr>
          <w:p w:rsidR="00343897" w:rsidRDefault="00343897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343897" w:rsidTr="00C64BA2">
        <w:tc>
          <w:tcPr>
            <w:tcW w:w="10289" w:type="dxa"/>
            <w:gridSpan w:val="2"/>
          </w:tcPr>
          <w:p w:rsidR="00343897" w:rsidRDefault="00343897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343897" w:rsidTr="00C64BA2">
        <w:tc>
          <w:tcPr>
            <w:tcW w:w="10289" w:type="dxa"/>
            <w:gridSpan w:val="2"/>
          </w:tcPr>
          <w:p w:rsidR="00343897" w:rsidRDefault="00343897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</w:tbl>
    <w:p w:rsidR="00343897" w:rsidRPr="00343897" w:rsidRDefault="00343897" w:rsidP="00343897">
      <w:pPr>
        <w:pStyle w:val="Style8"/>
        <w:widowControl/>
        <w:ind w:left="142"/>
        <w:rPr>
          <w:rStyle w:val="FontStyle20"/>
          <w:sz w:val="22"/>
        </w:rPr>
      </w:pP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2480"/>
        <w:gridCol w:w="7809"/>
      </w:tblGrid>
      <w:tr w:rsidR="00E50AA1" w:rsidTr="00C64BA2">
        <w:tc>
          <w:tcPr>
            <w:tcW w:w="2093" w:type="dxa"/>
          </w:tcPr>
          <w:p w:rsidR="00E50AA1" w:rsidRPr="005F0AEB" w:rsidRDefault="00577008" w:rsidP="00E50AA1">
            <w:pPr>
              <w:pStyle w:val="Style8"/>
              <w:widowControl/>
              <w:numPr>
                <w:ilvl w:val="0"/>
                <w:numId w:val="4"/>
              </w:numPr>
              <w:rPr>
                <w:rStyle w:val="FontStyle20"/>
                <w:b/>
                <w:sz w:val="22"/>
              </w:rPr>
            </w:pPr>
            <w:r w:rsidRPr="005F0AEB">
              <w:rPr>
                <w:rStyle w:val="FontStyle20"/>
                <w:b/>
                <w:sz w:val="22"/>
              </w:rPr>
              <w:t>ΕΠΙΣΚΕΥΗ:</w:t>
            </w:r>
          </w:p>
        </w:tc>
        <w:tc>
          <w:tcPr>
            <w:tcW w:w="8196" w:type="dxa"/>
          </w:tcPr>
          <w:p w:rsidR="00E50AA1" w:rsidRPr="005F0AEB" w:rsidRDefault="00577008" w:rsidP="00C64BA2">
            <w:pPr>
              <w:pStyle w:val="Style8"/>
              <w:widowControl/>
              <w:rPr>
                <w:rStyle w:val="FontStyle20"/>
                <w:b/>
                <w:sz w:val="22"/>
              </w:rPr>
            </w:pPr>
            <w:r w:rsidRPr="005F0AEB">
              <w:rPr>
                <w:rStyle w:val="FontStyle20"/>
                <w:b/>
                <w:sz w:val="22"/>
              </w:rPr>
              <w:t>ΤΕΧΝΙΚΟΣ ΕΠΙΣΚΕΥΗΣ:</w:t>
            </w:r>
          </w:p>
        </w:tc>
      </w:tr>
      <w:tr w:rsidR="00E50AA1" w:rsidTr="00C64BA2">
        <w:tc>
          <w:tcPr>
            <w:tcW w:w="10289" w:type="dxa"/>
            <w:gridSpan w:val="2"/>
          </w:tcPr>
          <w:p w:rsidR="00E50AA1" w:rsidRPr="005F0AEB" w:rsidRDefault="00577008" w:rsidP="005F0AEB">
            <w:pPr>
              <w:pStyle w:val="Style8"/>
              <w:widowControl/>
              <w:spacing w:line="240" w:lineRule="auto"/>
              <w:rPr>
                <w:rStyle w:val="FontStyle20"/>
                <w:b/>
                <w:sz w:val="22"/>
              </w:rPr>
            </w:pPr>
            <w:r w:rsidRPr="005F0AEB">
              <w:rPr>
                <w:rStyle w:val="FontStyle20"/>
                <w:b/>
                <w:sz w:val="22"/>
              </w:rPr>
              <w:t>ΕΓΚΡΙΣΗ ΕΠΙΣΚΕΥΗΣ:</w:t>
            </w:r>
            <w:r w:rsidR="00652811">
              <w:rPr>
                <w:rStyle w:val="FontStyle20"/>
                <w:b/>
                <w:sz w:val="22"/>
              </w:rPr>
              <w:t xml:space="preserve">                              ΗΜ/ΝΙΑ     /     /         (ΩΡΑ)….……..</w:t>
            </w:r>
          </w:p>
          <w:p w:rsidR="00577008" w:rsidRPr="005F0AEB" w:rsidRDefault="00577008" w:rsidP="005F0AEB">
            <w:pPr>
              <w:pStyle w:val="Style8"/>
              <w:widowControl/>
              <w:spacing w:line="240" w:lineRule="auto"/>
              <w:rPr>
                <w:rStyle w:val="FontStyle20"/>
                <w:b/>
              </w:rPr>
            </w:pPr>
            <w:r w:rsidRPr="005F0AEB">
              <w:rPr>
                <w:rStyle w:val="FontStyle20"/>
                <w:b/>
              </w:rPr>
              <w:t>(Ονοματεπώνυμο εγκρίνοντος)</w:t>
            </w:r>
          </w:p>
        </w:tc>
      </w:tr>
      <w:tr w:rsidR="00E50AA1" w:rsidTr="00C64BA2">
        <w:tc>
          <w:tcPr>
            <w:tcW w:w="10289" w:type="dxa"/>
            <w:gridSpan w:val="2"/>
          </w:tcPr>
          <w:p w:rsidR="00E50AA1" w:rsidRPr="000277F0" w:rsidRDefault="000277F0" w:rsidP="00C64BA2">
            <w:pPr>
              <w:pStyle w:val="Style8"/>
              <w:widowControl/>
              <w:rPr>
                <w:rStyle w:val="FontStyle20"/>
                <w:b/>
                <w:sz w:val="22"/>
              </w:rPr>
            </w:pPr>
            <w:r w:rsidRPr="000277F0">
              <w:rPr>
                <w:rStyle w:val="FontStyle20"/>
                <w:b/>
                <w:sz w:val="22"/>
              </w:rPr>
              <w:t>ΠΕΡΙΓΡΑΦΗ:</w:t>
            </w:r>
            <w:r>
              <w:rPr>
                <w:rStyle w:val="FontStyle20"/>
                <w:b/>
                <w:sz w:val="22"/>
              </w:rPr>
              <w:t xml:space="preserve"> </w:t>
            </w: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  <w:tr w:rsidR="00E50AA1" w:rsidTr="00C64BA2">
        <w:tc>
          <w:tcPr>
            <w:tcW w:w="10289" w:type="dxa"/>
            <w:gridSpan w:val="2"/>
          </w:tcPr>
          <w:p w:rsidR="00E50AA1" w:rsidRDefault="00E50AA1" w:rsidP="00C64BA2">
            <w:pPr>
              <w:pStyle w:val="Style8"/>
              <w:widowControl/>
              <w:rPr>
                <w:rStyle w:val="FontStyle20"/>
                <w:sz w:val="22"/>
              </w:rPr>
            </w:pPr>
          </w:p>
        </w:tc>
      </w:tr>
    </w:tbl>
    <w:p w:rsidR="00343897" w:rsidRDefault="00343897" w:rsidP="00343897">
      <w:pPr>
        <w:pStyle w:val="Style8"/>
        <w:widowControl/>
        <w:ind w:left="142"/>
        <w:rPr>
          <w:rStyle w:val="FontStyle20"/>
          <w:sz w:val="22"/>
        </w:rPr>
      </w:pP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4077"/>
        <w:gridCol w:w="2782"/>
        <w:gridCol w:w="3430"/>
      </w:tblGrid>
      <w:tr w:rsidR="00E50AA1" w:rsidRPr="000277F0" w:rsidTr="00577008">
        <w:tc>
          <w:tcPr>
            <w:tcW w:w="4077" w:type="dxa"/>
          </w:tcPr>
          <w:p w:rsidR="00E50AA1" w:rsidRPr="000277F0" w:rsidRDefault="00577008" w:rsidP="00E50AA1">
            <w:pPr>
              <w:pStyle w:val="Style8"/>
              <w:widowControl/>
              <w:numPr>
                <w:ilvl w:val="0"/>
                <w:numId w:val="4"/>
              </w:numPr>
              <w:rPr>
                <w:rStyle w:val="FontStyle20"/>
                <w:b/>
                <w:sz w:val="22"/>
              </w:rPr>
            </w:pPr>
            <w:r w:rsidRPr="000277F0">
              <w:rPr>
                <w:rStyle w:val="FontStyle20"/>
                <w:b/>
                <w:sz w:val="22"/>
              </w:rPr>
              <w:t>ΕΚΔΟΣΗ ΠΑΡΑΣΤΑΤΙΚΟΥ</w:t>
            </w:r>
          </w:p>
        </w:tc>
        <w:tc>
          <w:tcPr>
            <w:tcW w:w="2782" w:type="dxa"/>
          </w:tcPr>
          <w:p w:rsidR="00E50AA1" w:rsidRPr="000277F0" w:rsidRDefault="00577008" w:rsidP="00343897">
            <w:pPr>
              <w:pStyle w:val="Style8"/>
              <w:widowControl/>
              <w:rPr>
                <w:rStyle w:val="FontStyle20"/>
                <w:b/>
                <w:sz w:val="22"/>
              </w:rPr>
            </w:pPr>
            <w:r w:rsidRPr="000277F0">
              <w:rPr>
                <w:rStyle w:val="FontStyle20"/>
                <w:b/>
                <w:sz w:val="22"/>
              </w:rPr>
              <w:t>ΔΑ:</w:t>
            </w:r>
          </w:p>
        </w:tc>
        <w:tc>
          <w:tcPr>
            <w:tcW w:w="3430" w:type="dxa"/>
          </w:tcPr>
          <w:p w:rsidR="00E50AA1" w:rsidRPr="000277F0" w:rsidRDefault="00577008" w:rsidP="00343897">
            <w:pPr>
              <w:pStyle w:val="Style8"/>
              <w:widowControl/>
              <w:rPr>
                <w:rStyle w:val="FontStyle20"/>
                <w:b/>
                <w:sz w:val="22"/>
              </w:rPr>
            </w:pPr>
            <w:r w:rsidRPr="000277F0">
              <w:rPr>
                <w:rStyle w:val="FontStyle20"/>
                <w:b/>
                <w:sz w:val="22"/>
              </w:rPr>
              <w:t>ΤΙΜ/ΓΙΟ:</w:t>
            </w:r>
          </w:p>
        </w:tc>
      </w:tr>
    </w:tbl>
    <w:p w:rsidR="00E50AA1" w:rsidRPr="00343897" w:rsidRDefault="00E50AA1" w:rsidP="00343897">
      <w:pPr>
        <w:pStyle w:val="Style8"/>
        <w:widowControl/>
        <w:ind w:left="142"/>
        <w:rPr>
          <w:rStyle w:val="FontStyle20"/>
          <w:sz w:val="22"/>
        </w:rPr>
      </w:pP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10289"/>
      </w:tblGrid>
      <w:tr w:rsidR="00E50AA1" w:rsidRPr="000277F0" w:rsidTr="00C64BA2">
        <w:tc>
          <w:tcPr>
            <w:tcW w:w="10289" w:type="dxa"/>
          </w:tcPr>
          <w:p w:rsidR="00E50AA1" w:rsidRPr="000277F0" w:rsidRDefault="00577008" w:rsidP="00652811">
            <w:pPr>
              <w:pStyle w:val="Style8"/>
              <w:widowControl/>
              <w:numPr>
                <w:ilvl w:val="0"/>
                <w:numId w:val="4"/>
              </w:numPr>
              <w:rPr>
                <w:rStyle w:val="FontStyle20"/>
                <w:b/>
                <w:sz w:val="22"/>
              </w:rPr>
            </w:pPr>
            <w:r w:rsidRPr="000277F0">
              <w:rPr>
                <w:rStyle w:val="FontStyle20"/>
                <w:b/>
                <w:sz w:val="22"/>
              </w:rPr>
              <w:t>ΛΕΙΤΟΥΡΓΙΑ ΑΝΕΛΚΥΣΤΗΡΑ</w:t>
            </w:r>
            <w:r w:rsidR="00652811">
              <w:rPr>
                <w:rStyle w:val="FontStyle20"/>
                <w:b/>
                <w:sz w:val="22"/>
              </w:rPr>
              <w:t xml:space="preserve">                ΗΜ/ΝΙΑ     /     /         (ΩΡΑ)….……..</w:t>
            </w:r>
          </w:p>
        </w:tc>
      </w:tr>
    </w:tbl>
    <w:p w:rsidR="00343897" w:rsidRDefault="00343897" w:rsidP="00343897">
      <w:pPr>
        <w:pStyle w:val="Style6"/>
        <w:widowControl/>
        <w:spacing w:line="240" w:lineRule="exact"/>
        <w:ind w:left="142"/>
        <w:jc w:val="both"/>
        <w:rPr>
          <w:sz w:val="20"/>
          <w:szCs w:val="20"/>
        </w:rPr>
      </w:pPr>
    </w:p>
    <w:p w:rsidR="00617B8D" w:rsidRPr="00343897" w:rsidRDefault="00FD4517" w:rsidP="00343897">
      <w:pPr>
        <w:pStyle w:val="Style8"/>
        <w:widowControl/>
        <w:ind w:left="142"/>
        <w:rPr>
          <w:rStyle w:val="FontStyle22"/>
          <w:bCs w:val="0"/>
          <w:sz w:val="22"/>
        </w:rPr>
      </w:pPr>
      <w:r w:rsidRPr="00343897">
        <w:rPr>
          <w:rStyle w:val="FontStyle20"/>
          <w:sz w:val="22"/>
        </w:rPr>
        <w:tab/>
        <w:t xml:space="preserve">Ο </w:t>
      </w:r>
      <w:r w:rsidR="00343897">
        <w:rPr>
          <w:rStyle w:val="FontStyle20"/>
          <w:sz w:val="22"/>
        </w:rPr>
        <w:t>Υ.Δ.Π</w:t>
      </w:r>
      <w:r w:rsidRPr="00343897">
        <w:rPr>
          <w:rStyle w:val="FontStyle20"/>
          <w:sz w:val="22"/>
        </w:rPr>
        <w:tab/>
      </w:r>
      <w:r w:rsidRPr="00343897">
        <w:rPr>
          <w:rStyle w:val="FontStyle20"/>
          <w:sz w:val="22"/>
        </w:rPr>
        <w:tab/>
      </w:r>
      <w:r w:rsidRPr="00343897">
        <w:rPr>
          <w:rStyle w:val="FontStyle20"/>
          <w:sz w:val="22"/>
        </w:rPr>
        <w:tab/>
      </w:r>
      <w:r w:rsidRPr="00343897">
        <w:rPr>
          <w:rStyle w:val="FontStyle20"/>
          <w:sz w:val="22"/>
        </w:rPr>
        <w:tab/>
        <w:t>Ο ΥΠΕΥΘΥΝΟΣ ΤΜΗΜΑΤΟΣ</w:t>
      </w:r>
      <w:r w:rsidR="00343897">
        <w:rPr>
          <w:rStyle w:val="FontStyle20"/>
          <w:sz w:val="22"/>
        </w:rPr>
        <w:t xml:space="preserve"> ΣΥΝΤΗΡΗΣΗΣ</w:t>
      </w:r>
    </w:p>
    <w:sectPr w:rsidR="00617B8D" w:rsidRPr="00343897" w:rsidSect="00381B06">
      <w:headerReference w:type="default" r:id="rId9"/>
      <w:type w:val="continuous"/>
      <w:pgSz w:w="11905" w:h="16837"/>
      <w:pgMar w:top="475" w:right="850" w:bottom="1006" w:left="8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267" w:rsidRDefault="00446267">
      <w:r>
        <w:separator/>
      </w:r>
    </w:p>
  </w:endnote>
  <w:endnote w:type="continuationSeparator" w:id="0">
    <w:p w:rsidR="00446267" w:rsidRDefault="0044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267" w:rsidRDefault="00446267">
      <w:r>
        <w:separator/>
      </w:r>
    </w:p>
  </w:footnote>
  <w:footnote w:type="continuationSeparator" w:id="0">
    <w:p w:rsidR="00446267" w:rsidRDefault="00446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8" w:type="dxa"/>
      <w:jc w:val="center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979"/>
      <w:gridCol w:w="1856"/>
      <w:gridCol w:w="1276"/>
      <w:gridCol w:w="4111"/>
      <w:gridCol w:w="2126"/>
    </w:tblGrid>
    <w:tr w:rsidR="00FD4517" w:rsidTr="00381B06">
      <w:trPr>
        <w:trHeight w:val="974"/>
        <w:jc w:val="center"/>
      </w:trPr>
      <w:tc>
        <w:tcPr>
          <w:tcW w:w="9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D4517" w:rsidRDefault="00FD4517" w:rsidP="00E62767">
          <w:pPr>
            <w:pStyle w:val="Style1"/>
            <w:widowControl/>
            <w:jc w:val="center"/>
            <w:rPr>
              <w:rStyle w:val="FontStyle14"/>
              <w:lang w:val="en-US" w:eastAsia="en-US"/>
            </w:rPr>
          </w:pPr>
          <w:r>
            <w:rPr>
              <w:noProof/>
              <w:spacing w:val="20"/>
              <w:sz w:val="12"/>
              <w:szCs w:val="12"/>
            </w:rPr>
            <w:drawing>
              <wp:inline distT="0" distB="0" distL="0" distR="0" wp14:anchorId="4F079B11" wp14:editId="71D4C2F3">
                <wp:extent cx="568800" cy="543600"/>
                <wp:effectExtent l="0" t="0" r="3175" b="8890"/>
                <wp:docPr id="2" name="Εικόνα 2" descr="C:\Users\USER\Documents\4SEND\AIBA\LOGO-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ocuments\4SEND\AIBA\LOGO-00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8800" cy="5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D4517" w:rsidRPr="00416B79" w:rsidRDefault="00FD4517" w:rsidP="00E62767">
          <w:pPr>
            <w:pStyle w:val="Style2"/>
            <w:widowControl/>
            <w:jc w:val="center"/>
            <w:rPr>
              <w:rStyle w:val="FontStyle18"/>
              <w:sz w:val="24"/>
              <w:lang w:val="en-US"/>
            </w:rPr>
          </w:pPr>
          <w:r w:rsidRPr="00416B79">
            <w:rPr>
              <w:rStyle w:val="FontStyle18"/>
              <w:sz w:val="24"/>
            </w:rPr>
            <w:t>ΑΙΒΑΖΟΓΛΟΥ</w:t>
          </w:r>
        </w:p>
        <w:p w:rsidR="00FD4517" w:rsidRDefault="00FD4517" w:rsidP="00E62767">
          <w:pPr>
            <w:pStyle w:val="Style2"/>
            <w:widowControl/>
            <w:jc w:val="center"/>
            <w:rPr>
              <w:rStyle w:val="FontStyle16"/>
            </w:rPr>
          </w:pPr>
          <w:r w:rsidRPr="00416B79">
            <w:rPr>
              <w:rStyle w:val="FontStyle16"/>
              <w:sz w:val="18"/>
              <w:lang w:val="en-US"/>
            </w:rPr>
            <w:t xml:space="preserve">ISO </w:t>
          </w:r>
          <w:r w:rsidRPr="00416B79">
            <w:rPr>
              <w:rStyle w:val="FontStyle16"/>
              <w:sz w:val="18"/>
            </w:rPr>
            <w:t>9001:2000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D4517" w:rsidRPr="00381B06" w:rsidRDefault="00FD4517" w:rsidP="00E62767">
          <w:pPr>
            <w:pStyle w:val="Style3"/>
            <w:widowControl/>
            <w:jc w:val="center"/>
            <w:rPr>
              <w:rStyle w:val="FontStyle17"/>
              <w:b/>
              <w:sz w:val="22"/>
            </w:rPr>
          </w:pPr>
          <w:r w:rsidRPr="00381B06">
            <w:rPr>
              <w:rStyle w:val="FontStyle17"/>
              <w:b/>
              <w:sz w:val="22"/>
            </w:rPr>
            <w:t>ΚΩΔΙΚΟΣ</w:t>
          </w:r>
        </w:p>
        <w:p w:rsidR="00FD4517" w:rsidRPr="001F338E" w:rsidRDefault="00FD4517" w:rsidP="001F338E">
          <w:pPr>
            <w:pStyle w:val="Style3"/>
            <w:widowControl/>
            <w:jc w:val="center"/>
            <w:rPr>
              <w:rStyle w:val="FontStyle22"/>
              <w:rFonts w:ascii="Times New Roman" w:hAnsi="Times New Roman" w:cs="Times New Roman"/>
            </w:rPr>
          </w:pPr>
          <w:r w:rsidRPr="00381B06">
            <w:rPr>
              <w:rStyle w:val="FontStyle22"/>
              <w:rFonts w:ascii="Times New Roman" w:hAnsi="Times New Roman" w:cs="Times New Roman"/>
              <w:sz w:val="22"/>
              <w:lang w:val="en-US"/>
            </w:rPr>
            <w:t xml:space="preserve">Ε </w:t>
          </w:r>
          <w:r w:rsidR="001F338E">
            <w:rPr>
              <w:rStyle w:val="FontStyle22"/>
              <w:rFonts w:ascii="Times New Roman" w:hAnsi="Times New Roman" w:cs="Times New Roman"/>
              <w:sz w:val="22"/>
            </w:rPr>
            <w:t>7.21</w:t>
          </w:r>
          <w:r w:rsidRPr="00381B06">
            <w:rPr>
              <w:rStyle w:val="FontStyle22"/>
              <w:rFonts w:ascii="Times New Roman" w:hAnsi="Times New Roman" w:cs="Times New Roman"/>
              <w:sz w:val="22"/>
              <w:lang w:val="en-US"/>
            </w:rPr>
            <w:t>-</w:t>
          </w:r>
          <w:r w:rsidR="001F338E">
            <w:rPr>
              <w:rStyle w:val="FontStyle22"/>
              <w:rFonts w:ascii="Times New Roman" w:hAnsi="Times New Roman" w:cs="Times New Roman"/>
              <w:sz w:val="22"/>
            </w:rPr>
            <w:t>Α</w:t>
          </w:r>
        </w:p>
      </w:tc>
      <w:tc>
        <w:tcPr>
          <w:tcW w:w="41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D4517" w:rsidRPr="00343897" w:rsidRDefault="001F338E" w:rsidP="001F338E">
          <w:pPr>
            <w:pStyle w:val="Style4"/>
            <w:widowControl/>
            <w:jc w:val="center"/>
            <w:rPr>
              <w:rStyle w:val="FontStyle18"/>
              <w:i/>
              <w:sz w:val="28"/>
              <w:szCs w:val="28"/>
            </w:rPr>
          </w:pPr>
          <w:r w:rsidRPr="00343897">
            <w:rPr>
              <w:rStyle w:val="FontStyle18"/>
              <w:i/>
              <w:sz w:val="28"/>
              <w:szCs w:val="28"/>
            </w:rPr>
            <w:t>ΔΕΛΤΙΟ ΑΝΑΚΟΙΝΩΣΗΣ</w:t>
          </w:r>
          <w:r w:rsidRPr="00343897">
            <w:rPr>
              <w:rStyle w:val="FontStyle18"/>
              <w:i/>
              <w:sz w:val="28"/>
              <w:szCs w:val="28"/>
            </w:rPr>
            <w:br/>
            <w:t>ΒΛΑΒΗΣ – ΕΠΙΣΚΕΥΗΣ</w:t>
          </w:r>
        </w:p>
      </w:tc>
      <w:tc>
        <w:tcPr>
          <w:tcW w:w="21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D4517" w:rsidRDefault="00FD4517" w:rsidP="00343897">
          <w:pPr>
            <w:pStyle w:val="Style5"/>
            <w:widowControl/>
            <w:jc w:val="center"/>
            <w:rPr>
              <w:rStyle w:val="FontStyle19"/>
            </w:rPr>
          </w:pPr>
          <w:r w:rsidRPr="00416B79">
            <w:rPr>
              <w:rStyle w:val="FontStyle19"/>
              <w:sz w:val="20"/>
            </w:rPr>
            <w:t xml:space="preserve">Σελίδα: </w:t>
          </w:r>
          <w:r w:rsidRPr="00E00A23">
            <w:rPr>
              <w:rStyle w:val="FontStyle17"/>
              <w:sz w:val="24"/>
            </w:rPr>
            <w:fldChar w:fldCharType="begin"/>
          </w:r>
          <w:r w:rsidRPr="00E00A23">
            <w:rPr>
              <w:rStyle w:val="FontStyle17"/>
              <w:sz w:val="24"/>
            </w:rPr>
            <w:instrText>PAGE   \* MERGEFORMAT</w:instrText>
          </w:r>
          <w:r w:rsidRPr="00E00A23">
            <w:rPr>
              <w:rStyle w:val="FontStyle17"/>
              <w:sz w:val="24"/>
            </w:rPr>
            <w:fldChar w:fldCharType="separate"/>
          </w:r>
          <w:r w:rsidR="00446267">
            <w:rPr>
              <w:rStyle w:val="FontStyle17"/>
              <w:noProof/>
              <w:sz w:val="24"/>
            </w:rPr>
            <w:t>1</w:t>
          </w:r>
          <w:r w:rsidRPr="00E00A23">
            <w:rPr>
              <w:rStyle w:val="FontStyle17"/>
              <w:sz w:val="24"/>
            </w:rPr>
            <w:fldChar w:fldCharType="end"/>
          </w:r>
          <w:r w:rsidRPr="00E00A23">
            <w:rPr>
              <w:rStyle w:val="FontStyle17"/>
              <w:sz w:val="24"/>
            </w:rPr>
            <w:t>/1</w:t>
          </w:r>
          <w:r w:rsidRPr="00416B79">
            <w:rPr>
              <w:rStyle w:val="FontStyle17"/>
              <w:sz w:val="24"/>
            </w:rPr>
            <w:br/>
          </w:r>
          <w:r w:rsidRPr="00416B79">
            <w:rPr>
              <w:rStyle w:val="FontStyle19"/>
              <w:bCs/>
              <w:i/>
              <w:iCs/>
              <w:sz w:val="20"/>
            </w:rPr>
            <w:t>Έκδοση:</w:t>
          </w:r>
          <w:r w:rsidRPr="00416B79">
            <w:rPr>
              <w:rStyle w:val="FontStyle16"/>
              <w:sz w:val="18"/>
            </w:rPr>
            <w:t xml:space="preserve"> </w:t>
          </w:r>
          <w:r w:rsidR="00343897" w:rsidRPr="00343897">
            <w:rPr>
              <w:rStyle w:val="FontStyle16"/>
              <w:b w:val="0"/>
              <w:sz w:val="18"/>
            </w:rPr>
            <w:t>2</w:t>
          </w:r>
          <w:r w:rsidR="00E00A23" w:rsidRPr="00343897">
            <w:rPr>
              <w:rStyle w:val="FontStyle16"/>
              <w:b w:val="0"/>
              <w:sz w:val="18"/>
              <w:vertAlign w:val="superscript"/>
            </w:rPr>
            <w:t>η</w:t>
          </w:r>
          <w:r w:rsidRPr="00416B79">
            <w:rPr>
              <w:rStyle w:val="FontStyle21"/>
              <w:sz w:val="24"/>
            </w:rPr>
            <w:t xml:space="preserve"> </w:t>
          </w:r>
          <w:r w:rsidRPr="00416B79">
            <w:rPr>
              <w:rStyle w:val="FontStyle19"/>
              <w:sz w:val="20"/>
            </w:rPr>
            <w:t>Ημερομηνία:</w:t>
          </w:r>
          <w:r w:rsidR="00343897">
            <w:rPr>
              <w:rStyle w:val="FontStyle19"/>
              <w:sz w:val="20"/>
            </w:rPr>
            <w:t xml:space="preserve"> 1</w:t>
          </w:r>
          <w:r w:rsidRPr="00416B79">
            <w:rPr>
              <w:rStyle w:val="FontStyle19"/>
              <w:sz w:val="20"/>
            </w:rPr>
            <w:t>/1</w:t>
          </w:r>
          <w:r w:rsidR="00343897">
            <w:rPr>
              <w:rStyle w:val="FontStyle19"/>
              <w:sz w:val="20"/>
            </w:rPr>
            <w:t>0</w:t>
          </w:r>
          <w:r w:rsidRPr="00416B79">
            <w:rPr>
              <w:rStyle w:val="FontStyle19"/>
              <w:sz w:val="20"/>
            </w:rPr>
            <w:t>/0</w:t>
          </w:r>
          <w:r w:rsidR="00E00A23">
            <w:rPr>
              <w:rStyle w:val="FontStyle19"/>
              <w:sz w:val="20"/>
            </w:rPr>
            <w:t>4</w:t>
          </w:r>
        </w:p>
      </w:tc>
    </w:tr>
  </w:tbl>
  <w:p w:rsidR="00F4558C" w:rsidRPr="00FD4517" w:rsidRDefault="00F4558C" w:rsidP="00FD45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4C77"/>
    <w:multiLevelType w:val="hybridMultilevel"/>
    <w:tmpl w:val="78806D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47944"/>
    <w:multiLevelType w:val="singleLevel"/>
    <w:tmpl w:val="D14C004C"/>
    <w:lvl w:ilvl="0">
      <w:start w:val="3"/>
      <w:numFmt w:val="decimal"/>
      <w:lvlText w:val="%1)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2">
    <w:nsid w:val="2F824578"/>
    <w:multiLevelType w:val="singleLevel"/>
    <w:tmpl w:val="EFBED458"/>
    <w:lvl w:ilvl="0">
      <w:start w:val="1"/>
      <w:numFmt w:val="decimal"/>
      <w:lvlText w:val="%1)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3">
    <w:nsid w:val="57D431F3"/>
    <w:multiLevelType w:val="hybridMultilevel"/>
    <w:tmpl w:val="78806D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30972"/>
    <w:multiLevelType w:val="singleLevel"/>
    <w:tmpl w:val="3B9C6332"/>
    <w:lvl w:ilvl="0">
      <w:start w:val="8"/>
      <w:numFmt w:val="decimal"/>
      <w:lvlText w:val="%1)"/>
      <w:legacy w:legacy="1" w:legacySpace="0" w:legacyIndent="370"/>
      <w:lvlJc w:val="left"/>
      <w:rPr>
        <w:rFonts w:ascii="Times New Roman" w:hAnsi="Times New Roman" w:cs="Times New Roman" w:hint="default"/>
        <w:b/>
      </w:rPr>
    </w:lvl>
  </w:abstractNum>
  <w:abstractNum w:abstractNumId="5">
    <w:nsid w:val="5E2743FE"/>
    <w:multiLevelType w:val="hybridMultilevel"/>
    <w:tmpl w:val="78806D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35"/>
    <w:rsid w:val="000277F0"/>
    <w:rsid w:val="001F338E"/>
    <w:rsid w:val="00343897"/>
    <w:rsid w:val="00381B06"/>
    <w:rsid w:val="003E1241"/>
    <w:rsid w:val="004073D1"/>
    <w:rsid w:val="00446267"/>
    <w:rsid w:val="00494F1F"/>
    <w:rsid w:val="00577008"/>
    <w:rsid w:val="005C7B1D"/>
    <w:rsid w:val="005E7DC8"/>
    <w:rsid w:val="005F0AEB"/>
    <w:rsid w:val="00617B8D"/>
    <w:rsid w:val="00652811"/>
    <w:rsid w:val="009736A9"/>
    <w:rsid w:val="00B44571"/>
    <w:rsid w:val="00C64C3F"/>
    <w:rsid w:val="00E00A23"/>
    <w:rsid w:val="00E02A6C"/>
    <w:rsid w:val="00E50AA1"/>
    <w:rsid w:val="00E77E6B"/>
    <w:rsid w:val="00EC2535"/>
    <w:rsid w:val="00F0651D"/>
    <w:rsid w:val="00F23794"/>
    <w:rsid w:val="00F4558C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197" w:lineRule="exact"/>
    </w:pPr>
  </w:style>
  <w:style w:type="paragraph" w:customStyle="1" w:styleId="Style3">
    <w:name w:val="Style3"/>
    <w:basedOn w:val="a"/>
    <w:uiPriority w:val="99"/>
    <w:pPr>
      <w:spacing w:line="307" w:lineRule="exact"/>
    </w:pPr>
  </w:style>
  <w:style w:type="paragraph" w:customStyle="1" w:styleId="Style4">
    <w:name w:val="Style4"/>
    <w:basedOn w:val="a"/>
    <w:uiPriority w:val="99"/>
    <w:pPr>
      <w:spacing w:line="250" w:lineRule="exact"/>
    </w:pPr>
  </w:style>
  <w:style w:type="paragraph" w:customStyle="1" w:styleId="Style5">
    <w:name w:val="Style5"/>
    <w:basedOn w:val="a"/>
    <w:uiPriority w:val="99"/>
    <w:pPr>
      <w:spacing w:line="283" w:lineRule="exact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382" w:lineRule="exact"/>
      <w:ind w:hanging="278"/>
      <w:jc w:val="both"/>
    </w:pPr>
  </w:style>
  <w:style w:type="paragraph" w:customStyle="1" w:styleId="Style8">
    <w:name w:val="Style8"/>
    <w:basedOn w:val="a"/>
    <w:uiPriority w:val="99"/>
    <w:pPr>
      <w:spacing w:line="379" w:lineRule="exact"/>
      <w:jc w:val="both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character" w:customStyle="1" w:styleId="FontStyle14">
    <w:name w:val="Font Style14"/>
    <w:basedOn w:val="a0"/>
    <w:uiPriority w:val="99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15">
    <w:name w:val="Font Style15"/>
    <w:basedOn w:val="a0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6">
    <w:name w:val="Font Style16"/>
    <w:basedOn w:val="a0"/>
    <w:uiPriority w:val="99"/>
    <w:rPr>
      <w:rFonts w:ascii="Verdana" w:hAnsi="Verdana" w:cs="Verdana"/>
      <w:b/>
      <w:bCs/>
      <w:i/>
      <w:iCs/>
      <w:sz w:val="14"/>
      <w:szCs w:val="14"/>
    </w:rPr>
  </w:style>
  <w:style w:type="character" w:customStyle="1" w:styleId="FontStyle17">
    <w:name w:val="Font Style17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basedOn w:val="a0"/>
    <w:uiPriority w:val="99"/>
    <w:rPr>
      <w:rFonts w:ascii="Arial" w:hAnsi="Arial" w:cs="Arial"/>
      <w:sz w:val="16"/>
      <w:szCs w:val="16"/>
    </w:rPr>
  </w:style>
  <w:style w:type="character" w:customStyle="1" w:styleId="FontStyle20">
    <w:name w:val="Font Style20"/>
    <w:basedOn w:val="a0"/>
    <w:uiPriority w:val="99"/>
    <w:rPr>
      <w:rFonts w:ascii="Arial" w:hAnsi="Arial" w:cs="Arial"/>
      <w:sz w:val="20"/>
      <w:szCs w:val="20"/>
    </w:rPr>
  </w:style>
  <w:style w:type="character" w:customStyle="1" w:styleId="FontStyle21">
    <w:name w:val="Font Style21"/>
    <w:basedOn w:val="a0"/>
    <w:uiPriority w:val="99"/>
    <w:rPr>
      <w:rFonts w:ascii="Arial" w:hAnsi="Arial" w:cs="Arial"/>
      <w:i/>
      <w:iCs/>
      <w:spacing w:val="20"/>
      <w:sz w:val="20"/>
      <w:szCs w:val="20"/>
    </w:rPr>
  </w:style>
  <w:style w:type="character" w:customStyle="1" w:styleId="FontStyle22">
    <w:name w:val="Font Style22"/>
    <w:basedOn w:val="a0"/>
    <w:uiPriority w:val="99"/>
    <w:rPr>
      <w:rFonts w:ascii="Arial" w:hAnsi="Arial" w:cs="Arial"/>
      <w:b/>
      <w:bCs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C7B1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C7B1D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F4558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4"/>
    <w:uiPriority w:val="99"/>
    <w:rsid w:val="00F4558C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Char1"/>
    <w:uiPriority w:val="99"/>
    <w:unhideWhenUsed/>
    <w:rsid w:val="00F4558C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5"/>
    <w:uiPriority w:val="99"/>
    <w:rsid w:val="00F4558C"/>
    <w:rPr>
      <w:rFonts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FD4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197" w:lineRule="exact"/>
    </w:pPr>
  </w:style>
  <w:style w:type="paragraph" w:customStyle="1" w:styleId="Style3">
    <w:name w:val="Style3"/>
    <w:basedOn w:val="a"/>
    <w:uiPriority w:val="99"/>
    <w:pPr>
      <w:spacing w:line="307" w:lineRule="exact"/>
    </w:pPr>
  </w:style>
  <w:style w:type="paragraph" w:customStyle="1" w:styleId="Style4">
    <w:name w:val="Style4"/>
    <w:basedOn w:val="a"/>
    <w:uiPriority w:val="99"/>
    <w:pPr>
      <w:spacing w:line="250" w:lineRule="exact"/>
    </w:pPr>
  </w:style>
  <w:style w:type="paragraph" w:customStyle="1" w:styleId="Style5">
    <w:name w:val="Style5"/>
    <w:basedOn w:val="a"/>
    <w:uiPriority w:val="99"/>
    <w:pPr>
      <w:spacing w:line="283" w:lineRule="exact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382" w:lineRule="exact"/>
      <w:ind w:hanging="278"/>
      <w:jc w:val="both"/>
    </w:pPr>
  </w:style>
  <w:style w:type="paragraph" w:customStyle="1" w:styleId="Style8">
    <w:name w:val="Style8"/>
    <w:basedOn w:val="a"/>
    <w:uiPriority w:val="99"/>
    <w:pPr>
      <w:spacing w:line="379" w:lineRule="exact"/>
      <w:jc w:val="both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character" w:customStyle="1" w:styleId="FontStyle14">
    <w:name w:val="Font Style14"/>
    <w:basedOn w:val="a0"/>
    <w:uiPriority w:val="99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15">
    <w:name w:val="Font Style15"/>
    <w:basedOn w:val="a0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6">
    <w:name w:val="Font Style16"/>
    <w:basedOn w:val="a0"/>
    <w:uiPriority w:val="99"/>
    <w:rPr>
      <w:rFonts w:ascii="Verdana" w:hAnsi="Verdana" w:cs="Verdana"/>
      <w:b/>
      <w:bCs/>
      <w:i/>
      <w:iCs/>
      <w:sz w:val="14"/>
      <w:szCs w:val="14"/>
    </w:rPr>
  </w:style>
  <w:style w:type="character" w:customStyle="1" w:styleId="FontStyle17">
    <w:name w:val="Font Style17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basedOn w:val="a0"/>
    <w:uiPriority w:val="99"/>
    <w:rPr>
      <w:rFonts w:ascii="Arial" w:hAnsi="Arial" w:cs="Arial"/>
      <w:sz w:val="16"/>
      <w:szCs w:val="16"/>
    </w:rPr>
  </w:style>
  <w:style w:type="character" w:customStyle="1" w:styleId="FontStyle20">
    <w:name w:val="Font Style20"/>
    <w:basedOn w:val="a0"/>
    <w:uiPriority w:val="99"/>
    <w:rPr>
      <w:rFonts w:ascii="Arial" w:hAnsi="Arial" w:cs="Arial"/>
      <w:sz w:val="20"/>
      <w:szCs w:val="20"/>
    </w:rPr>
  </w:style>
  <w:style w:type="character" w:customStyle="1" w:styleId="FontStyle21">
    <w:name w:val="Font Style21"/>
    <w:basedOn w:val="a0"/>
    <w:uiPriority w:val="99"/>
    <w:rPr>
      <w:rFonts w:ascii="Arial" w:hAnsi="Arial" w:cs="Arial"/>
      <w:i/>
      <w:iCs/>
      <w:spacing w:val="20"/>
      <w:sz w:val="20"/>
      <w:szCs w:val="20"/>
    </w:rPr>
  </w:style>
  <w:style w:type="character" w:customStyle="1" w:styleId="FontStyle22">
    <w:name w:val="Font Style22"/>
    <w:basedOn w:val="a0"/>
    <w:uiPriority w:val="99"/>
    <w:rPr>
      <w:rFonts w:ascii="Arial" w:hAnsi="Arial" w:cs="Arial"/>
      <w:b/>
      <w:bCs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C7B1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C7B1D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F4558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4"/>
    <w:uiPriority w:val="99"/>
    <w:rsid w:val="00F4558C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Char1"/>
    <w:uiPriority w:val="99"/>
    <w:unhideWhenUsed/>
    <w:rsid w:val="00F4558C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5"/>
    <w:uiPriority w:val="99"/>
    <w:rsid w:val="00F4558C"/>
    <w:rPr>
      <w:rFonts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FD4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IBAZOGLOU\2017-02-12%20YLIKO+TYPOFOS\ENTYPA\%5b3%5d%20&#917;_7_2_1_&#913;_&#916;&#949;&#955;&#964;&#943;&#959;%20&#913;&#957;&#945;&#954;&#959;&#943;&#957;&#969;&#963;&#951;&#962;%20&#917;&#960;&#953;&#963;&#954;&#949;&#965;&#942;&#962;-&#917;&#954;&#948;_3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6F79-78AE-4F52-A1E6-3BB78999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[3] Ε_7_2_1_Α_Δελτίο Ανακοίνωσης Επισκευής-Εκδ_3.dotx</Template>
  <TotalTime>1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(1) Ε_7_2_3_Β_Ιδιωτικό συμφωνητικό συντήρησης ανελκυστήρα Β</vt:lpstr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Ε_7_2_3_Β_Ιδιωτικό συμφωνητικό συντήρησης ανελκυστήρα Β</dc:title>
  <dc:creator>USER</dc:creator>
  <cp:lastModifiedBy>USER</cp:lastModifiedBy>
  <cp:revision>1</cp:revision>
  <dcterms:created xsi:type="dcterms:W3CDTF">2017-02-23T17:02:00Z</dcterms:created>
  <dcterms:modified xsi:type="dcterms:W3CDTF">2017-02-23T17:03:00Z</dcterms:modified>
</cp:coreProperties>
</file>